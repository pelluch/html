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Sublime Text 3</w:t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>Ctrl + Shift + P - se abre la paleta de comandos</w:t>
      </w:r>
    </w:p>
    <w:p>
      <w:pPr>
        <w:numPr>
          <w:ilvl w:val="0"/>
          <w:numId w:val="1"/>
        </w:numPr>
        <w:ind w:left="420" w:leftChars="0" w:hanging="420" w:firstLineChars="0"/>
      </w:pPr>
      <w:r>
        <w:t>Keybindings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ShuSong-Z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7463836">
    <w:nsid w:val="52B3049C"/>
    <w:multiLevelType w:val="singleLevel"/>
    <w:tmpl w:val="52B3049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874638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2010-05-06T10:11:00Z</dcterms:created>
  <dc:creator>pablo</dc:creator>
  <cp:lastModifiedBy>pablo</cp:lastModifiedBy>
  <dcterms:modified xsi:type="dcterms:W3CDTF">2010-05-06T10:13:00Z</dcterms:modified>
  <dc:title>Sublime Text 3</dc:titl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1033-9.1.0.4244</vt:lpwstr>
  </property>
</Properties>
</file>